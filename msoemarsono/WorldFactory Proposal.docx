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C2EB0" w14:textId="77777777" w:rsidR="001E3F4C" w:rsidRDefault="009C0043">
      <w:pPr>
        <w:pStyle w:val="NoSpacing"/>
      </w:pPr>
      <w:r>
        <w:t>Martin Soemarsono</w:t>
      </w:r>
    </w:p>
    <w:p w14:paraId="3BB7D15B" w14:textId="626BA77A" w:rsidR="001E3F4C" w:rsidRDefault="009C0043">
      <w:pPr>
        <w:pStyle w:val="NoSpacing"/>
      </w:pPr>
      <w:r>
        <w:t xml:space="preserve">Dr. </w:t>
      </w:r>
      <w:r w:rsidR="00C21BB3">
        <w:t>Clint Staley</w:t>
      </w:r>
    </w:p>
    <w:p w14:paraId="15E776FA" w14:textId="4D91668E" w:rsidR="001E3F4C" w:rsidRDefault="00C21BB3">
      <w:pPr>
        <w:pStyle w:val="NoSpacing"/>
      </w:pPr>
      <w:r>
        <w:t>CSCI 310</w:t>
      </w:r>
    </w:p>
    <w:p w14:paraId="6BCC079F" w14:textId="03E54403" w:rsidR="001E3F4C" w:rsidRDefault="00D42748">
      <w:pPr>
        <w:pStyle w:val="NoSpacing"/>
      </w:pPr>
      <w:sdt>
        <w:sdtPr>
          <w:id w:val="-1529175160"/>
          <w:placeholder>
            <w:docPart w:val="C974C02F3BB2426D9E51639ACF492C37"/>
          </w:placeholder>
          <w:date w:fullDate="2017-02-23T00:00:00Z">
            <w:dateFormat w:val="d MMMM yyyy"/>
            <w:lid w:val="en-US"/>
            <w:storeMappedDataAs w:val="dateTime"/>
            <w:calendar w:val="gregorian"/>
          </w:date>
        </w:sdtPr>
        <w:sdtEndPr/>
        <w:sdtContent>
          <w:r w:rsidR="002F4584">
            <w:t>23 February 2017</w:t>
          </w:r>
        </w:sdtContent>
      </w:sdt>
    </w:p>
    <w:p w14:paraId="0D4D3E73" w14:textId="65D08158" w:rsidR="009C0043" w:rsidRDefault="008D479F" w:rsidP="009C0043">
      <w:pPr>
        <w:pStyle w:val="Title"/>
      </w:pPr>
      <w:r>
        <w:t>WorldFactory Proposal</w:t>
      </w:r>
    </w:p>
    <w:p w14:paraId="35BFBC69" w14:textId="32DF4EFC" w:rsidR="005E6027" w:rsidRDefault="00AA6BBB" w:rsidP="005E6027">
      <w:pPr>
        <w:ind w:firstLine="0"/>
      </w:pPr>
      <w:r>
        <w:tab/>
      </w:r>
      <w:r w:rsidR="008D479F">
        <w:t>The CodeWorlds that I would like to make will come in islands.  My current plan is to write a code which could arbitrarily choose any numb</w:t>
      </w:r>
      <w:bookmarkStart w:id="0" w:name="_GoBack"/>
      <w:bookmarkEnd w:id="0"/>
      <w:r w:rsidR="008D479F">
        <w:t xml:space="preserve">er of islands to make, and surround these islands with water around them.  In order to do this, I would have to describe several determining factors to the program (i.e. how many “land” bricks needed for a group of land to be called bricks, how many island(s) need to be in the resulted world).  </w:t>
      </w:r>
    </w:p>
    <w:p w14:paraId="3BE5F004" w14:textId="37F9A2C7" w:rsidR="008D479F" w:rsidRDefault="008D479F" w:rsidP="005E6027">
      <w:pPr>
        <w:ind w:firstLine="0"/>
      </w:pPr>
      <w:r>
        <w:tab/>
        <w:t>The algorithm I will be using would have to generate a random number to determine how many island will be in the resulting world.  This number will then be used to determine the size of each island in the world (since individual islands would have to be smaller to fit more islands in the world).  After that, these islands will be distributed across the map, and all the non-land bricks will be filled with water.</w:t>
      </w:r>
    </w:p>
    <w:p w14:paraId="66551E67" w14:textId="3509857D" w:rsidR="008D479F" w:rsidRDefault="008D479F" w:rsidP="005E6027">
      <w:pPr>
        <w:ind w:firstLine="0"/>
      </w:pPr>
      <w:r>
        <w:tab/>
        <w:t xml:space="preserve">This algorithm would require me to make a fairly large world, so I can divide the world to still have islands with sufficient size to have </w:t>
      </w:r>
      <w:r w:rsidR="00DE6FA0">
        <w:t xml:space="preserve">other elements on them.  </w:t>
      </w:r>
      <w:r>
        <w:t xml:space="preserve">The animals, trees, and other elements in the world would be evenly distributed evenly in each island.  </w:t>
      </w:r>
    </w:p>
    <w:p w14:paraId="3CCE8DFB" w14:textId="62A6F8A3" w:rsidR="00C03BD7" w:rsidRDefault="00C03BD7" w:rsidP="00E1085E">
      <w:pPr>
        <w:ind w:firstLine="0"/>
      </w:pPr>
      <w:r>
        <w:t xml:space="preserve"> </w:t>
      </w:r>
    </w:p>
    <w:sectPr w:rsidR="00C03BD7" w:rsidSect="005F6A7B">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85182" w14:textId="77777777" w:rsidR="00C61754" w:rsidRDefault="00C61754">
      <w:pPr>
        <w:spacing w:line="240" w:lineRule="auto"/>
      </w:pPr>
      <w:r>
        <w:separator/>
      </w:r>
    </w:p>
  </w:endnote>
  <w:endnote w:type="continuationSeparator" w:id="0">
    <w:p w14:paraId="712CFF37" w14:textId="77777777" w:rsidR="00C61754" w:rsidRDefault="00C61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2484F" w14:textId="5D6AB23A" w:rsidR="009B6C44" w:rsidRPr="009B6C44" w:rsidRDefault="009B6C44" w:rsidP="000B017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5DCEC" w14:textId="77777777" w:rsidR="00C61754" w:rsidRDefault="00C61754">
      <w:pPr>
        <w:spacing w:line="240" w:lineRule="auto"/>
      </w:pPr>
      <w:r>
        <w:separator/>
      </w:r>
    </w:p>
  </w:footnote>
  <w:footnote w:type="continuationSeparator" w:id="0">
    <w:p w14:paraId="315D6FD5" w14:textId="77777777" w:rsidR="00C61754" w:rsidRDefault="00C617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82A70" w14:textId="5360497B" w:rsidR="001E3F4C" w:rsidRDefault="00D42748">
    <w:pPr>
      <w:pStyle w:val="Header"/>
    </w:pPr>
    <w:sdt>
      <w:sdtPr>
        <w:id w:val="1568531701"/>
        <w:dataBinding w:prefixMappings="xmlns:ns0='http://schemas.microsoft.com/office/2006/coverPageProps' " w:xpath="/ns0:CoverPageProperties[1]/ns0:Abstract[1]" w:storeItemID="{55AF091B-3C7A-41E3-B477-F2FDAA23CFDA}"/>
        <w15:appearance w15:val="hidden"/>
        <w:text/>
      </w:sdtPr>
      <w:sdtEndPr/>
      <w:sdtContent>
        <w:r w:rsidR="009C0043">
          <w:t>Soemarsono</w:t>
        </w:r>
      </w:sdtContent>
    </w:sdt>
    <w:r w:rsidR="00D70427">
      <w:t xml:space="preserve"> </w:t>
    </w:r>
    <w:r w:rsidR="00D70427">
      <w:fldChar w:fldCharType="begin"/>
    </w:r>
    <w:r w:rsidR="00D70427">
      <w:instrText xml:space="preserve"> PAGE   \* MERGEFORMAT </w:instrText>
    </w:r>
    <w:r w:rsidR="00D70427">
      <w:fldChar w:fldCharType="separate"/>
    </w:r>
    <w:r w:rsidR="00D239F8">
      <w:rPr>
        <w:noProof/>
      </w:rPr>
      <w:t>2</w:t>
    </w:r>
    <w:r w:rsidR="00D7042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13F6B" w14:textId="38B5CBA5" w:rsidR="001E3F4C" w:rsidRDefault="00D42748">
    <w:pPr>
      <w:pStyle w:val="Header"/>
    </w:pPr>
    <w:sdt>
      <w:sdtPr>
        <w:id w:val="-348181431"/>
        <w:dataBinding w:prefixMappings="xmlns:ns0='http://schemas.microsoft.com/office/2006/coverPageProps' " w:xpath="/ns0:CoverPageProperties[1]/ns0:Abstract[1]" w:storeItemID="{55AF091B-3C7A-41E3-B477-F2FDAA23CFDA}"/>
        <w15:appearance w15:val="hidden"/>
        <w:text/>
      </w:sdtPr>
      <w:sdtEndPr/>
      <w:sdtContent>
        <w:r w:rsidR="009C0043">
          <w:t>Soemarsono</w:t>
        </w:r>
      </w:sdtContent>
    </w:sdt>
    <w:r w:rsidR="00D70427">
      <w:t xml:space="preserve"> </w:t>
    </w:r>
    <w:r w:rsidR="00D70427">
      <w:fldChar w:fldCharType="begin"/>
    </w:r>
    <w:r w:rsidR="00D70427">
      <w:instrText xml:space="preserve"> PAGE   \* MERGEFORMAT </w:instrText>
    </w:r>
    <w:r w:rsidR="00D70427">
      <w:fldChar w:fldCharType="separate"/>
    </w:r>
    <w:r>
      <w:rPr>
        <w:noProof/>
      </w:rPr>
      <w:t>1</w:t>
    </w:r>
    <w:r w:rsidR="00D7042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2D0F9B"/>
    <w:multiLevelType w:val="hybridMultilevel"/>
    <w:tmpl w:val="8A4064A8"/>
    <w:lvl w:ilvl="0" w:tplc="5FC0B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xMLCwMLC0NLQ0NzJS0lEKTi0uzszPAykwtKgFAHLKWtctAAAA"/>
  </w:docVars>
  <w:rsids>
    <w:rsidRoot w:val="009C0043"/>
    <w:rsid w:val="00000CC1"/>
    <w:rsid w:val="00001FF2"/>
    <w:rsid w:val="00007BAA"/>
    <w:rsid w:val="00007FFD"/>
    <w:rsid w:val="000162BD"/>
    <w:rsid w:val="0001631E"/>
    <w:rsid w:val="000172F4"/>
    <w:rsid w:val="0003092D"/>
    <w:rsid w:val="00065321"/>
    <w:rsid w:val="00067AFC"/>
    <w:rsid w:val="00074769"/>
    <w:rsid w:val="000938B1"/>
    <w:rsid w:val="000A41F3"/>
    <w:rsid w:val="000A77EC"/>
    <w:rsid w:val="000B017C"/>
    <w:rsid w:val="000B6735"/>
    <w:rsid w:val="000C0406"/>
    <w:rsid w:val="000C4265"/>
    <w:rsid w:val="000C476F"/>
    <w:rsid w:val="000C68A7"/>
    <w:rsid w:val="000E36FC"/>
    <w:rsid w:val="000E73B9"/>
    <w:rsid w:val="000E7CC1"/>
    <w:rsid w:val="000F0AA4"/>
    <w:rsid w:val="000F7C97"/>
    <w:rsid w:val="001107E4"/>
    <w:rsid w:val="00114949"/>
    <w:rsid w:val="00117A29"/>
    <w:rsid w:val="001266BD"/>
    <w:rsid w:val="001437E3"/>
    <w:rsid w:val="00150771"/>
    <w:rsid w:val="0015081E"/>
    <w:rsid w:val="00164F5E"/>
    <w:rsid w:val="001661A4"/>
    <w:rsid w:val="0018078A"/>
    <w:rsid w:val="001926A9"/>
    <w:rsid w:val="0019733A"/>
    <w:rsid w:val="001A0B0B"/>
    <w:rsid w:val="001A4A0A"/>
    <w:rsid w:val="001B7F7B"/>
    <w:rsid w:val="001C0907"/>
    <w:rsid w:val="001D41DA"/>
    <w:rsid w:val="001E3F4C"/>
    <w:rsid w:val="001F6897"/>
    <w:rsid w:val="001F793F"/>
    <w:rsid w:val="00203550"/>
    <w:rsid w:val="00224CA4"/>
    <w:rsid w:val="00227F8C"/>
    <w:rsid w:val="002458A4"/>
    <w:rsid w:val="00254A8D"/>
    <w:rsid w:val="00275CCF"/>
    <w:rsid w:val="002A2EDE"/>
    <w:rsid w:val="002A67F1"/>
    <w:rsid w:val="002C3499"/>
    <w:rsid w:val="002C487B"/>
    <w:rsid w:val="002F4584"/>
    <w:rsid w:val="003120AE"/>
    <w:rsid w:val="00314091"/>
    <w:rsid w:val="00317BC7"/>
    <w:rsid w:val="003317EE"/>
    <w:rsid w:val="003329F1"/>
    <w:rsid w:val="00375E52"/>
    <w:rsid w:val="003B1321"/>
    <w:rsid w:val="003B3080"/>
    <w:rsid w:val="003C2574"/>
    <w:rsid w:val="003C6325"/>
    <w:rsid w:val="003D753F"/>
    <w:rsid w:val="003E21B5"/>
    <w:rsid w:val="00403C42"/>
    <w:rsid w:val="00406870"/>
    <w:rsid w:val="004337A7"/>
    <w:rsid w:val="004441CE"/>
    <w:rsid w:val="0044485C"/>
    <w:rsid w:val="00444CDE"/>
    <w:rsid w:val="00465F74"/>
    <w:rsid w:val="00481614"/>
    <w:rsid w:val="00490C4B"/>
    <w:rsid w:val="00490D77"/>
    <w:rsid w:val="00494AE8"/>
    <w:rsid w:val="0049562C"/>
    <w:rsid w:val="004A2BBC"/>
    <w:rsid w:val="004A7AFD"/>
    <w:rsid w:val="004B66B4"/>
    <w:rsid w:val="004E3FB4"/>
    <w:rsid w:val="004E3FDF"/>
    <w:rsid w:val="004E4A83"/>
    <w:rsid w:val="004E76B1"/>
    <w:rsid w:val="00510E33"/>
    <w:rsid w:val="005518FA"/>
    <w:rsid w:val="005570B6"/>
    <w:rsid w:val="005675E8"/>
    <w:rsid w:val="00595FD4"/>
    <w:rsid w:val="005A30C4"/>
    <w:rsid w:val="005B0BC9"/>
    <w:rsid w:val="005B5EC6"/>
    <w:rsid w:val="005E6027"/>
    <w:rsid w:val="005F4225"/>
    <w:rsid w:val="005F6A7B"/>
    <w:rsid w:val="005F6B73"/>
    <w:rsid w:val="00603241"/>
    <w:rsid w:val="00617BB5"/>
    <w:rsid w:val="00623D88"/>
    <w:rsid w:val="00627DB0"/>
    <w:rsid w:val="0063137B"/>
    <w:rsid w:val="006365DC"/>
    <w:rsid w:val="0064228C"/>
    <w:rsid w:val="00654A49"/>
    <w:rsid w:val="006778E0"/>
    <w:rsid w:val="006846F7"/>
    <w:rsid w:val="00693DC8"/>
    <w:rsid w:val="006A3CEA"/>
    <w:rsid w:val="006A3E64"/>
    <w:rsid w:val="006E5226"/>
    <w:rsid w:val="0072069A"/>
    <w:rsid w:val="007273EF"/>
    <w:rsid w:val="00734728"/>
    <w:rsid w:val="00764776"/>
    <w:rsid w:val="00766E2A"/>
    <w:rsid w:val="00794BE2"/>
    <w:rsid w:val="00794E4E"/>
    <w:rsid w:val="007A4F67"/>
    <w:rsid w:val="007C1826"/>
    <w:rsid w:val="007D6074"/>
    <w:rsid w:val="007E2025"/>
    <w:rsid w:val="007F05F6"/>
    <w:rsid w:val="008000E1"/>
    <w:rsid w:val="008009A2"/>
    <w:rsid w:val="00817440"/>
    <w:rsid w:val="008431E7"/>
    <w:rsid w:val="008455FE"/>
    <w:rsid w:val="00850220"/>
    <w:rsid w:val="0086116C"/>
    <w:rsid w:val="00870F06"/>
    <w:rsid w:val="00874B12"/>
    <w:rsid w:val="00896CE6"/>
    <w:rsid w:val="008C0C84"/>
    <w:rsid w:val="008C67CA"/>
    <w:rsid w:val="008D479F"/>
    <w:rsid w:val="008D7ABD"/>
    <w:rsid w:val="0090409B"/>
    <w:rsid w:val="00906949"/>
    <w:rsid w:val="0091399C"/>
    <w:rsid w:val="0092732A"/>
    <w:rsid w:val="0092788B"/>
    <w:rsid w:val="00942BC3"/>
    <w:rsid w:val="00944C6A"/>
    <w:rsid w:val="00947CEC"/>
    <w:rsid w:val="00961970"/>
    <w:rsid w:val="00974C2D"/>
    <w:rsid w:val="009828D5"/>
    <w:rsid w:val="0098490D"/>
    <w:rsid w:val="009868ED"/>
    <w:rsid w:val="009B4A41"/>
    <w:rsid w:val="009B4AC2"/>
    <w:rsid w:val="009B6C44"/>
    <w:rsid w:val="009C0043"/>
    <w:rsid w:val="009C14BB"/>
    <w:rsid w:val="009E0684"/>
    <w:rsid w:val="009E4D5D"/>
    <w:rsid w:val="009E76F7"/>
    <w:rsid w:val="00A05450"/>
    <w:rsid w:val="00A26555"/>
    <w:rsid w:val="00A50ADE"/>
    <w:rsid w:val="00A83D4D"/>
    <w:rsid w:val="00A86D9F"/>
    <w:rsid w:val="00AA1D4E"/>
    <w:rsid w:val="00AA2066"/>
    <w:rsid w:val="00AA3070"/>
    <w:rsid w:val="00AA68CC"/>
    <w:rsid w:val="00AA6BBB"/>
    <w:rsid w:val="00AC1490"/>
    <w:rsid w:val="00AC54C0"/>
    <w:rsid w:val="00AE2C2D"/>
    <w:rsid w:val="00AF48DE"/>
    <w:rsid w:val="00AF645A"/>
    <w:rsid w:val="00B02147"/>
    <w:rsid w:val="00B04583"/>
    <w:rsid w:val="00B23124"/>
    <w:rsid w:val="00B23DA0"/>
    <w:rsid w:val="00B33768"/>
    <w:rsid w:val="00B50E1F"/>
    <w:rsid w:val="00B542B7"/>
    <w:rsid w:val="00B60365"/>
    <w:rsid w:val="00B63979"/>
    <w:rsid w:val="00B937E7"/>
    <w:rsid w:val="00BA668B"/>
    <w:rsid w:val="00BA7244"/>
    <w:rsid w:val="00BB2BCF"/>
    <w:rsid w:val="00BD394C"/>
    <w:rsid w:val="00BD6CFF"/>
    <w:rsid w:val="00BE656B"/>
    <w:rsid w:val="00BE785F"/>
    <w:rsid w:val="00C03BD7"/>
    <w:rsid w:val="00C15B19"/>
    <w:rsid w:val="00C16AEF"/>
    <w:rsid w:val="00C21BB3"/>
    <w:rsid w:val="00C5749B"/>
    <w:rsid w:val="00C61754"/>
    <w:rsid w:val="00C62164"/>
    <w:rsid w:val="00C861F1"/>
    <w:rsid w:val="00CA08F8"/>
    <w:rsid w:val="00CD5796"/>
    <w:rsid w:val="00CE2845"/>
    <w:rsid w:val="00CE4F14"/>
    <w:rsid w:val="00CE5622"/>
    <w:rsid w:val="00D03B44"/>
    <w:rsid w:val="00D239F8"/>
    <w:rsid w:val="00D30796"/>
    <w:rsid w:val="00D42748"/>
    <w:rsid w:val="00D55F6D"/>
    <w:rsid w:val="00D56277"/>
    <w:rsid w:val="00D61196"/>
    <w:rsid w:val="00D620C5"/>
    <w:rsid w:val="00D70427"/>
    <w:rsid w:val="00D813D6"/>
    <w:rsid w:val="00D940CD"/>
    <w:rsid w:val="00D94146"/>
    <w:rsid w:val="00DA346C"/>
    <w:rsid w:val="00DB3715"/>
    <w:rsid w:val="00DE3285"/>
    <w:rsid w:val="00DE6FA0"/>
    <w:rsid w:val="00DF09E2"/>
    <w:rsid w:val="00E0541A"/>
    <w:rsid w:val="00E1085E"/>
    <w:rsid w:val="00E14F63"/>
    <w:rsid w:val="00E20137"/>
    <w:rsid w:val="00E21F8F"/>
    <w:rsid w:val="00E2201A"/>
    <w:rsid w:val="00E5482D"/>
    <w:rsid w:val="00E72949"/>
    <w:rsid w:val="00E744EB"/>
    <w:rsid w:val="00E77E45"/>
    <w:rsid w:val="00E95280"/>
    <w:rsid w:val="00EA05D1"/>
    <w:rsid w:val="00EA7CAA"/>
    <w:rsid w:val="00EC2445"/>
    <w:rsid w:val="00EC3E9C"/>
    <w:rsid w:val="00EE48A6"/>
    <w:rsid w:val="00EF63C7"/>
    <w:rsid w:val="00EF798D"/>
    <w:rsid w:val="00F01330"/>
    <w:rsid w:val="00F46D48"/>
    <w:rsid w:val="00F504EF"/>
    <w:rsid w:val="00F5572F"/>
    <w:rsid w:val="00F629E0"/>
    <w:rsid w:val="00FA651F"/>
    <w:rsid w:val="00FA75A4"/>
    <w:rsid w:val="00FD28D9"/>
    <w:rsid w:val="00FF4F30"/>
    <w:rsid w:val="00FF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FFBB7F8"/>
  <w15:chartTrackingRefBased/>
  <w15:docId w15:val="{5CF27FDB-0359-4011-B89E-21D4A584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lio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74C02F3BB2426D9E51639ACF492C37"/>
        <w:category>
          <w:name w:val="General"/>
          <w:gallery w:val="placeholder"/>
        </w:category>
        <w:types>
          <w:type w:val="bbPlcHdr"/>
        </w:types>
        <w:behaviors>
          <w:behavior w:val="content"/>
        </w:behaviors>
        <w:guid w:val="{06094607-C783-497F-896C-51E07B79EB64}"/>
      </w:docPartPr>
      <w:docPartBody>
        <w:p w:rsidR="00D10A23" w:rsidRDefault="00F30B12">
          <w:pPr>
            <w:pStyle w:val="C974C02F3BB2426D9E51639ACF492C3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2"/>
    <w:rsid w:val="00196CC6"/>
    <w:rsid w:val="00427074"/>
    <w:rsid w:val="00476F39"/>
    <w:rsid w:val="009532BB"/>
    <w:rsid w:val="009A767B"/>
    <w:rsid w:val="00B4086C"/>
    <w:rsid w:val="00C4223B"/>
    <w:rsid w:val="00D10A23"/>
    <w:rsid w:val="00EC3C78"/>
    <w:rsid w:val="00F3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B9C55D60648AE8C842B74DC18348F">
    <w:name w:val="C7EB9C55D60648AE8C842B74DC18348F"/>
  </w:style>
  <w:style w:type="paragraph" w:customStyle="1" w:styleId="EAEEBDA789F04093B341BBDBD24A9DFF">
    <w:name w:val="EAEEBDA789F04093B341BBDBD24A9DFF"/>
  </w:style>
  <w:style w:type="paragraph" w:customStyle="1" w:styleId="EFA7D80B1BAA489EABA787D4D602A728">
    <w:name w:val="EFA7D80B1BAA489EABA787D4D602A728"/>
  </w:style>
  <w:style w:type="paragraph" w:customStyle="1" w:styleId="C974C02F3BB2426D9E51639ACF492C37">
    <w:name w:val="C974C02F3BB2426D9E51639ACF492C37"/>
  </w:style>
  <w:style w:type="paragraph" w:customStyle="1" w:styleId="38B88AA3512E49E3AE7437F4A7D0DAC3">
    <w:name w:val="38B88AA3512E49E3AE7437F4A7D0DAC3"/>
  </w:style>
  <w:style w:type="paragraph" w:customStyle="1" w:styleId="BACE39D752984A849DE19ABCAFF2121B">
    <w:name w:val="BACE39D752984A849DE19ABCAFF2121B"/>
  </w:style>
  <w:style w:type="character" w:styleId="Emphasis">
    <w:name w:val="Emphasis"/>
    <w:basedOn w:val="DefaultParagraphFont"/>
    <w:uiPriority w:val="2"/>
    <w:qFormat/>
    <w:rPr>
      <w:i/>
      <w:iCs/>
    </w:rPr>
  </w:style>
  <w:style w:type="paragraph" w:customStyle="1" w:styleId="489B4A8C20DF4B54996BE55EAC626D5F">
    <w:name w:val="489B4A8C20DF4B54996BE55EAC626D5F"/>
  </w:style>
  <w:style w:type="paragraph" w:customStyle="1" w:styleId="1E0E94C5F2E64CB4840742EF7F1C4A93">
    <w:name w:val="1E0E94C5F2E64CB4840742EF7F1C4A93"/>
  </w:style>
  <w:style w:type="paragraph" w:customStyle="1" w:styleId="1EE0D6777A904EC29490B41F42AE788C">
    <w:name w:val="1EE0D6777A904EC29490B41F42AE788C"/>
  </w:style>
  <w:style w:type="paragraph" w:customStyle="1" w:styleId="D81D862E465F44C795FC6912BACCE44C">
    <w:name w:val="D81D862E465F44C795FC6912BACCE44C"/>
  </w:style>
  <w:style w:type="paragraph" w:customStyle="1" w:styleId="EE303A72A5DC4EB28177F60E547A24A0">
    <w:name w:val="EE303A72A5DC4EB28177F60E547A24A0"/>
  </w:style>
  <w:style w:type="paragraph" w:customStyle="1" w:styleId="90BD906244E644EA9D829A373B8FDE4B">
    <w:name w:val="90BD906244E644EA9D829A373B8FDE4B"/>
  </w:style>
  <w:style w:type="paragraph" w:customStyle="1" w:styleId="8545A343568647F2931A60327F2D5416">
    <w:name w:val="8545A343568647F2931A60327F2D5416"/>
  </w:style>
  <w:style w:type="paragraph" w:customStyle="1" w:styleId="BA26B692C8B8410690AF99BAD1ACE981">
    <w:name w:val="BA26B692C8B8410690AF99BAD1ACE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Soemarsono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45E75F5C-0A45-44E1-9004-73DC12C5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75</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Martin Soemarsono</cp:lastModifiedBy>
  <cp:revision>5</cp:revision>
  <cp:lastPrinted>2017-02-23T15:07:00Z</cp:lastPrinted>
  <dcterms:created xsi:type="dcterms:W3CDTF">2017-02-23T14:53:00Z</dcterms:created>
  <dcterms:modified xsi:type="dcterms:W3CDTF">2017-02-23T16:07:00Z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